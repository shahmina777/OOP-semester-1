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F67825">
      <w:pPr>
        <w:ind w:left="0" w:leftChars="0" w:right="0" w:rightChars="0" w:firstLine="0" w:firstLineChars="0"/>
        <w:jc w:val="both"/>
        <w:rPr>
          <w:b/>
          <w:bCs/>
          <w:sz w:val="72"/>
          <w:szCs w:val="72"/>
          <w:u w:val="single"/>
        </w:rPr>
        <w:sectPr>
          <w:pgSz w:w="12240" w:h="15840"/>
          <w:pgMar w:top="1440" w:right="1440" w:bottom="1440" w:left="1440" w:header="720" w:footer="720" w:gutter="0"/>
          <w:pgBorders w:offsetFrom="page">
            <w:top w:val="thickThinSmallGap" w:color="auto" w:sz="24" w:space="24"/>
            <w:left w:val="thickThinSmallGap" w:color="auto" w:sz="24" w:space="24"/>
            <w:bottom w:val="thinThickSmallGap" w:color="auto" w:sz="24" w:space="24"/>
            <w:right w:val="thinThickSmallGap" w:color="auto" w:sz="24" w:space="24"/>
          </w:pgBorders>
          <w:cols w:space="720" w:num="1"/>
          <w:docGrid w:linePitch="360" w:charSpace="0"/>
        </w:sectPr>
      </w:pPr>
      <w:r>
        <w:rPr>
          <w:u w:val="none"/>
        </w:rPr>
        <w:pict>
          <v:shape id="_x0000_s1031" o:spid="_x0000_s1031" o:spt="136" type="#_x0000_t136" style="position:absolute;left:0pt;margin-left:79.1pt;margin-top:120.1pt;height:59.3pt;width:304.7pt;z-index:251664384;mso-width-relative:page;mso-height-relative:page;" fillcolor="#215F9A [2431]" filled="t" stroked="t" coordsize="21600,21600" adj="10800">
            <v:path/>
            <v:fill on="t" color2="#FF9933" focussize="0,0"/>
            <v:stroke color="#215F9A [2431]"/>
            <v:imagedata o:title=""/>
            <o:lock v:ext="edit" aspectratio="f"/>
            <v:textpath on="t" fitpath="t" trim="t" xscale="f" string="LAB ASSIGNMENT 3" style="font-family:Times New Roman;font-size:40pt;font-weight:bold;v-text-align:center;"/>
            <v:shadow on="t" type="emboss" obscured="f" color="lineOrFill darken(153)" opacity="65536f" color2="shadow add(102)" offset="-1pt,-1pt" offset2="0pt,0pt" origin="0f,0f" matrix="65536f,0f,0f,65536f,0,0"/>
          </v:shape>
        </w:pict>
      </w:r>
      <w:r>
        <w:pict>
          <v:rect id="_x0000_s1026" o:spid="_x0000_s1026" o:spt="1" style="position:absolute;left:0pt;margin-left:66.1pt;height:791.1pt;width:7.4pt;mso-position-horizontal-relative:page;mso-position-vertical:top;mso-position-vertical-relative:page;z-index:251662336;mso-width-relative:page;mso-height-relative:page;" fillcolor="#FFFFFF" stroked="t" coordsize="21600,21600">
            <v:path/>
            <v:fill focussize="0,0"/>
            <v:stroke color="#498AC7"/>
            <v:imagedata o:title=""/>
            <o:lock v:ext="edit" grouping="f" rotation="f" text="f" aspectratio="f"/>
          </v:rect>
        </w:pict>
      </w:r>
      <w:r>
        <w:pict>
          <v:rect id="_x0000_s1027" o:spid="_x0000_s1027" o:spt="1" style="position:absolute;left:0pt;margin-left:445.15pt;height:791.1pt;width:7.4pt;mso-position-vertical:top;mso-position-vertical-relative:page;z-index:251663360;mso-width-relative:page;mso-height-relative:page;" fillcolor="#FFFFFF" stroked="t" coordsize="21600,21600">
            <v:path/>
            <v:fill focussize="0,0"/>
            <v:stroke color="#498AC7"/>
            <v:imagedata o:title=""/>
            <o:lock v:ext="edit" grouping="f" rotation="f" text="f" aspectratio="f"/>
          </v:rect>
        </w:pict>
      </w:r>
      <w:r>
        <w:pict>
          <v:rect id="_x0000_s1028" o:spid="_x0000_s1028" o:spt="1" style="position:absolute;left:0pt;height:57.25pt;width:612.25pt;mso-position-horizontal:left;mso-position-horizontal-relative:page;mso-position-vertical:top;mso-position-vertical-relative:page;z-index:251661312;mso-width-relative:page;mso-height-relative:page;" fillcolor="#498AC7" filled="t" stroked="t" coordsize="21600,21600">
            <v:path/>
            <v:fill on="t" focussize="0,0"/>
            <v:stroke color="#3674AE"/>
            <v:imagedata o:title=""/>
            <o:lock v:ext="edit" grouping="f" rotation="f" text="f" aspectratio="f"/>
          </v:rect>
        </w:pict>
      </w:r>
      <w:r>
        <w:pict>
          <v:rect id="_x0000_s1029" o:spid="_x0000_s1029" o:spt="1" style="position:absolute;left:0pt;height:57.25pt;width:612.25pt;mso-position-horizontal:left;mso-position-horizontal-relative:page;mso-position-vertical:bottom;mso-position-vertical-relative:page;z-index:251660288;mso-width-relative:page;mso-height-relative:page;" fillcolor="#498AC7" filled="t" stroked="t" coordsize="21600,21600">
            <v:path/>
            <v:fill on="t" focussize="0,0"/>
            <v:stroke color="#3674AE"/>
            <v:imagedata o:title=""/>
            <o:lock v:ext="edit" grouping="f" rotation="f" text="f" aspectratio="f"/>
          </v:rect>
        </w:pict>
      </w:r>
      <w:r>
        <w:pict>
          <v:shape id="_x0000_s1030" o:spid="_x0000_s1030" o:spt="202" type="#_x0000_t202" style="position:absolute;left:0pt;margin-left:118.45pt;margin-top:438.05pt;height:203.55pt;width:276.3pt;z-index:251665408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 w14:paraId="0FE0711A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156" w:afterLines="5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lang w:val="en-US" w:eastAsia="zh-CN"/>
                    </w:rPr>
                    <w:t>NAME :SHAHMINA ZIA</w:t>
                  </w:r>
                </w:p>
                <w:p w14:paraId="197BDC94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156" w:afterLines="5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lang w:val="en-US" w:eastAsia="zh-CN"/>
                    </w:rPr>
                    <w:t>ROLL NO</w:t>
                  </w: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lang w:eastAsia="zh-CN"/>
                    </w:rPr>
                    <w:t>：</w:t>
                  </w: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lang w:val="en-US" w:eastAsia="zh-CN"/>
                    </w:rPr>
                    <w:t>FA24-BCS-104</w:t>
                  </w:r>
                </w:p>
                <w:p w14:paraId="67710E58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156" w:afterLines="5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eastAsia="楷体" w:cs="Times New Roman"/>
                      <w:b/>
                      <w:bCs w:val="0"/>
                      <w:color w:val="auto"/>
                      <w:sz w:val="32"/>
                      <w:szCs w:val="18"/>
                      <w:lang w:val="en-US" w:eastAsia="zh-CN"/>
                    </w:rPr>
                    <w:t>SECTION:B</w:t>
                  </w:r>
                </w:p>
              </w:txbxContent>
            </v:textbox>
          </v:shape>
        </w:pict>
      </w:r>
    </w:p>
    <w:p w14:paraId="356D9DFD">
      <w:pPr>
        <w:jc w:val="both"/>
        <w:rPr>
          <w:b/>
          <w:bCs/>
          <w:sz w:val="32"/>
          <w:szCs w:val="32"/>
          <w:u w:val="none"/>
        </w:rPr>
      </w:pPr>
      <w:bookmarkStart w:id="0" w:name="_GoBack"/>
      <w:bookmarkEnd w:id="0"/>
    </w:p>
    <w:p w14:paraId="76D34D62">
      <w:pPr>
        <w:jc w:val="both"/>
        <w:rPr>
          <w:rFonts w:hint="default" w:ascii="Times New Roman" w:hAnsi="Times New Roman" w:cs="Times New Roman"/>
          <w:sz w:val="52"/>
          <w:szCs w:val="5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  <w:t>Main Class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>:</w:t>
      </w:r>
    </w:p>
    <w:p w14:paraId="6F98349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Main {</w:t>
      </w:r>
    </w:p>
    <w:p w14:paraId="3D25FFB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static void main(String args[]) {</w:t>
      </w:r>
    </w:p>
    <w:p w14:paraId="75CEC865">
      <w:pPr>
        <w:rPr>
          <w:rFonts w:hint="default" w:ascii="Times New Roman" w:hAnsi="Times New Roman" w:cs="Times New Roman"/>
        </w:rPr>
      </w:pPr>
    </w:p>
    <w:p w14:paraId="18EAB32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Shape shape;</w:t>
      </w:r>
    </w:p>
    <w:p w14:paraId="7EE74E0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Shape2D shape2D;</w:t>
      </w:r>
    </w:p>
    <w:p w14:paraId="0AA88C1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Shape3D shape3D;</w:t>
      </w:r>
    </w:p>
    <w:p w14:paraId="7F129DB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Circle c1 = new Circle();</w:t>
      </w:r>
    </w:p>
    <w:p w14:paraId="0839C6D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Rectangle r1 = new Rectangle();</w:t>
      </w:r>
    </w:p>
    <w:p w14:paraId="2B8DA05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Sphere s1 = new Sphere();</w:t>
      </w:r>
    </w:p>
    <w:p w14:paraId="734CDD9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Cube cube1 = new Cube();</w:t>
      </w:r>
    </w:p>
    <w:p w14:paraId="66DE5F65">
      <w:pPr>
        <w:rPr>
          <w:rFonts w:hint="default" w:ascii="Times New Roman" w:hAnsi="Times New Roman" w:cs="Times New Roman"/>
        </w:rPr>
      </w:pPr>
    </w:p>
    <w:p w14:paraId="7BFE88A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c1.setRadius(2);</w:t>
      </w:r>
    </w:p>
    <w:p w14:paraId="6ECE064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r1.setLength(3);</w:t>
      </w:r>
    </w:p>
    <w:p w14:paraId="70D48D5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r1.setWidth(4);</w:t>
      </w:r>
    </w:p>
    <w:p w14:paraId="253E321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s1.setRadius(4);</w:t>
      </w:r>
    </w:p>
    <w:p w14:paraId="5E13A7B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cube1.setSide(2);</w:t>
      </w:r>
    </w:p>
    <w:p w14:paraId="33151242">
      <w:pPr>
        <w:rPr>
          <w:rFonts w:hint="default" w:ascii="Times New Roman" w:hAnsi="Times New Roman" w:cs="Times New Roman"/>
        </w:rPr>
      </w:pPr>
    </w:p>
    <w:p w14:paraId="4A6A497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System.out.println("Single shape details:");</w:t>
      </w:r>
    </w:p>
    <w:p w14:paraId="6A912BC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System.out.println("Circle Area: " + c1.area());</w:t>
      </w:r>
    </w:p>
    <w:p w14:paraId="5E48569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System.out.println("Rectangle Area: " + r1.area());</w:t>
      </w:r>
    </w:p>
    <w:p w14:paraId="182DCF2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System.out.println("Rectangle Perimeter: " + r1.perimeter());</w:t>
      </w:r>
    </w:p>
    <w:p w14:paraId="3070897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System.out.println("Sphere Area: " + s1.area());</w:t>
      </w:r>
    </w:p>
    <w:p w14:paraId="6855AD6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System.out.println("Sphere Volume: " + s1.volume());</w:t>
      </w:r>
    </w:p>
    <w:p w14:paraId="39EB5F0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System.out.println("Cube Area: " + cube1.area());</w:t>
      </w:r>
    </w:p>
    <w:p w14:paraId="15AA6CD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System.out.println("Cube Volume: " + cube1.volume());</w:t>
      </w:r>
    </w:p>
    <w:p w14:paraId="461F066B">
      <w:pPr>
        <w:rPr>
          <w:rFonts w:hint="default" w:ascii="Times New Roman" w:hAnsi="Times New Roman" w:cs="Times New Roman"/>
        </w:rPr>
      </w:pPr>
    </w:p>
    <w:p w14:paraId="2F46103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Shape[] arr = new Shape[20];</w:t>
      </w:r>
    </w:p>
    <w:p w14:paraId="2DE7C8B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arr[0] = new Circle();</w:t>
      </w:r>
    </w:p>
    <w:p w14:paraId="300B248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((Circle) arr[0]).setRadius(2);</w:t>
      </w:r>
    </w:p>
    <w:p w14:paraId="36858DB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arr[1] = new Rectangle();</w:t>
      </w:r>
    </w:p>
    <w:p w14:paraId="3C9B49B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((Rectangle) arr[1]).setLength(2);</w:t>
      </w:r>
    </w:p>
    <w:p w14:paraId="2C67412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((Rectangle) arr[1]).setWidth(2);</w:t>
      </w:r>
    </w:p>
    <w:p w14:paraId="103B48F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arr[3] = new Sphere();</w:t>
      </w:r>
    </w:p>
    <w:p w14:paraId="4D69FBE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((Sphere) arr[3]).setRadius(2);</w:t>
      </w:r>
    </w:p>
    <w:p w14:paraId="75F08E4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arr[4] = new Cube();</w:t>
      </w:r>
    </w:p>
    <w:p w14:paraId="288FF63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((Cube) arr[4]).setSide(2);</w:t>
      </w:r>
    </w:p>
    <w:p w14:paraId="35E5788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arr[5] = new Circle();</w:t>
      </w:r>
    </w:p>
    <w:p w14:paraId="3F4D464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((Circle) arr[5]).setRadius(2);</w:t>
      </w:r>
    </w:p>
    <w:p w14:paraId="128EFCD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arr[6] = new Rectangle();</w:t>
      </w:r>
    </w:p>
    <w:p w14:paraId="1285E00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((Rectangle) arr[6]).setLength(2);</w:t>
      </w:r>
    </w:p>
    <w:p w14:paraId="34EF466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((Rectangle) arr[6]).setWidth(2);</w:t>
      </w:r>
    </w:p>
    <w:p w14:paraId="5A6DA90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arr[7] = new Sphere();</w:t>
      </w:r>
    </w:p>
    <w:p w14:paraId="3BFB2F5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((Sphere) arr[7]).setRadius(2);</w:t>
      </w:r>
    </w:p>
    <w:p w14:paraId="2E52F6D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arr[8] = new Cube();</w:t>
      </w:r>
    </w:p>
    <w:p w14:paraId="3FD55E3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((Cube) arr[8]).setSide(2);</w:t>
      </w:r>
    </w:p>
    <w:p w14:paraId="778C4D5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arr[9] = new Circle();</w:t>
      </w:r>
    </w:p>
    <w:p w14:paraId="5C7F783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((Circle) arr[9]).setRadius(2);</w:t>
      </w:r>
    </w:p>
    <w:p w14:paraId="2132C03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arr[10] = new Rectangle();</w:t>
      </w:r>
    </w:p>
    <w:p w14:paraId="33043A8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((Rectangle) arr[10]).setLength(2);</w:t>
      </w:r>
    </w:p>
    <w:p w14:paraId="4446D46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((Rectangle) arr[10]).setWidth(2);</w:t>
      </w:r>
    </w:p>
    <w:p w14:paraId="6C4FD24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arr[11] = new Sphere();</w:t>
      </w:r>
    </w:p>
    <w:p w14:paraId="4D41E91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((Sphere) arr[11]).setRadius(2);</w:t>
      </w:r>
    </w:p>
    <w:p w14:paraId="749823B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arr[12] = new Cube();</w:t>
      </w:r>
    </w:p>
    <w:p w14:paraId="0B9E45A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((Cube) arr[12]).setSide(2);</w:t>
      </w:r>
    </w:p>
    <w:p w14:paraId="51E3A17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arr[13] = new Circle();</w:t>
      </w:r>
    </w:p>
    <w:p w14:paraId="24B52A3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((Circle) arr[13]).setRadius(2);</w:t>
      </w:r>
    </w:p>
    <w:p w14:paraId="55225D3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arr[14] = new Rectangle();</w:t>
      </w:r>
    </w:p>
    <w:p w14:paraId="225F1F3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((Rectangle) arr[14]).setLength(2);</w:t>
      </w:r>
    </w:p>
    <w:p w14:paraId="363E1E3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((Rectangle) arr[14]).setWidth(2);</w:t>
      </w:r>
    </w:p>
    <w:p w14:paraId="081AAAA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arr[15] = new Sphere();</w:t>
      </w:r>
    </w:p>
    <w:p w14:paraId="0212A89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((Sphere) arr[15]).setRadius(2);</w:t>
      </w:r>
    </w:p>
    <w:p w14:paraId="20DB228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arr[16] = new Cube();</w:t>
      </w:r>
    </w:p>
    <w:p w14:paraId="11C8047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((Cube) arr[16]).setSide(2);</w:t>
      </w:r>
    </w:p>
    <w:p w14:paraId="4160F46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arr[17] = new Circle();</w:t>
      </w:r>
    </w:p>
    <w:p w14:paraId="3F8D91E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((Circle) arr[17]).setRadius(2);</w:t>
      </w:r>
    </w:p>
    <w:p w14:paraId="3522128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arr[18] = new Rectangle();</w:t>
      </w:r>
    </w:p>
    <w:p w14:paraId="772D517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((Rectangle) arr[18]).setLength(2);</w:t>
      </w:r>
    </w:p>
    <w:p w14:paraId="209BBB5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((Rectangle) arr[18]).setWidth(2);</w:t>
      </w:r>
    </w:p>
    <w:p w14:paraId="116FDD5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arr[19] = new Sphere();</w:t>
      </w:r>
    </w:p>
    <w:p w14:paraId="0B8B246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((Sphere) arr[19]).setRadius(2);</w:t>
      </w:r>
    </w:p>
    <w:p w14:paraId="740150EC">
      <w:pPr>
        <w:rPr>
          <w:rFonts w:hint="default" w:ascii="Times New Roman" w:hAnsi="Times New Roman" w:cs="Times New Roman"/>
        </w:rPr>
      </w:pPr>
    </w:p>
    <w:p w14:paraId="718A5A1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System.out.println("\nAll shapes in array:");</w:t>
      </w:r>
    </w:p>
    <w:p w14:paraId="63AEA44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ShapeUtils.displayShapes(arr);</w:t>
      </w:r>
    </w:p>
    <w:p w14:paraId="3DE1311A">
      <w:pPr>
        <w:rPr>
          <w:rFonts w:hint="default" w:ascii="Times New Roman" w:hAnsi="Times New Roman" w:cs="Times New Roman"/>
        </w:rPr>
      </w:pPr>
    </w:p>
    <w:p w14:paraId="03258F3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Drawable[] drawables = new Drawable[] { c1, r1, s1, cube1 };</w:t>
      </w:r>
    </w:p>
    <w:p w14:paraId="52F3B92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System.out.println("\nDrawing all drawables:");</w:t>
      </w:r>
    </w:p>
    <w:p w14:paraId="6B12B8E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ShapeUtils.drawable(drawables);</w:t>
      </w:r>
    </w:p>
    <w:p w14:paraId="484D4FF0">
      <w:pPr>
        <w:rPr>
          <w:rFonts w:hint="default" w:ascii="Times New Roman" w:hAnsi="Times New Roman" w:cs="Times New Roman"/>
        </w:rPr>
      </w:pPr>
    </w:p>
    <w:p w14:paraId="59007D2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Rectangle testRect = new Rectangle(); // define testRect</w:t>
      </w:r>
    </w:p>
    <w:p w14:paraId="02CD5E1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testRect.setLength(2);</w:t>
      </w:r>
    </w:p>
    <w:p w14:paraId="1BA0536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testRect.setWidth(2);</w:t>
      </w:r>
    </w:p>
    <w:p w14:paraId="70AD7515">
      <w:pPr>
        <w:rPr>
          <w:rFonts w:hint="default" w:ascii="Times New Roman" w:hAnsi="Times New Roman" w:cs="Times New Roman"/>
        </w:rPr>
      </w:pPr>
    </w:p>
    <w:p w14:paraId="49719A7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ShapeUtils utils = new ShapeUtils();</w:t>
      </w:r>
    </w:p>
    <w:p w14:paraId="263FC08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boolean doesIntersect = utils.isIntersect(arr, testRect);</w:t>
      </w:r>
    </w:p>
    <w:p w14:paraId="76CA4AE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System.out.println("\nAny intersection with test rectangle? " + doesIntersect);</w:t>
      </w:r>
    </w:p>
    <w:p w14:paraId="49A8081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521B1EBA">
      <w:pPr>
        <w:tabs>
          <w:tab w:val="left" w:pos="8088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55DF7CF9">
      <w:pPr>
        <w:tabs>
          <w:tab w:val="left" w:pos="8088"/>
        </w:tabs>
        <w:rPr>
          <w:rFonts w:hint="default"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15A05D1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1478280</wp:posOffset>
            </wp:positionV>
            <wp:extent cx="5943600" cy="5626735"/>
            <wp:effectExtent l="0" t="0" r="0" b="0"/>
            <wp:wrapTight wrapText="bothSides">
              <wp:wrapPolygon>
                <wp:start x="0" y="0"/>
                <wp:lineTo x="0" y="21500"/>
                <wp:lineTo x="21531" y="21500"/>
                <wp:lineTo x="21531" y="0"/>
                <wp:lineTo x="0" y="0"/>
              </wp:wrapPolygon>
            </wp:wrapTight>
            <wp:docPr id="15207157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15751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F4562">
      <w:pPr>
        <w:jc w:val="center"/>
        <w:rPr>
          <w:b/>
          <w:bCs/>
          <w:sz w:val="52"/>
          <w:szCs w:val="52"/>
        </w:rPr>
      </w:pPr>
    </w:p>
    <w:sectPr>
      <w:pgSz w:w="12240" w:h="15840"/>
      <w:pgMar w:top="1440" w:right="1440" w:bottom="1440" w:left="1440" w:header="720" w:footer="720" w:gutter="0"/>
      <w:pgBorders w:offsetFrom="page">
        <w:top w:val="thickThinSmallGap" w:color="auto" w:sz="24" w:space="24"/>
        <w:left w:val="thickThinSmallGap" w:color="auto" w:sz="24" w:space="24"/>
        <w:bottom w:val="thinThickSmallGap" w:color="auto" w:sz="24" w:space="24"/>
        <w:right w:val="thinThickSmallGap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Code SemiLight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10C1B"/>
    <w:rsid w:val="00112F3D"/>
    <w:rsid w:val="001E6792"/>
    <w:rsid w:val="0032236F"/>
    <w:rsid w:val="00351A07"/>
    <w:rsid w:val="00373333"/>
    <w:rsid w:val="00471F14"/>
    <w:rsid w:val="004F5AE5"/>
    <w:rsid w:val="00531A17"/>
    <w:rsid w:val="005E3E46"/>
    <w:rsid w:val="0061150D"/>
    <w:rsid w:val="00637852"/>
    <w:rsid w:val="008D7E4A"/>
    <w:rsid w:val="008F4AAD"/>
    <w:rsid w:val="00A074B1"/>
    <w:rsid w:val="00B5055B"/>
    <w:rsid w:val="00B9425E"/>
    <w:rsid w:val="00C43818"/>
    <w:rsid w:val="00EB530C"/>
    <w:rsid w:val="00F7317D"/>
    <w:rsid w:val="1712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uiPriority w:val="0"/>
    <w:pPr>
      <w:widowControl w:val="0"/>
      <w:tabs>
        <w:tab w:val="center" w:pos="4153"/>
        <w:tab w:val="right" w:pos="8306"/>
      </w:tabs>
      <w:snapToGrid w:val="0"/>
      <w:spacing w:after="0" w:line="240" w:lineRule="auto"/>
      <w:jc w:val="left"/>
    </w:pPr>
    <w:rPr>
      <w:rFonts w:ascii="Times New Roman" w:hAnsi="Times New Roman" w:eastAsia="SimSun" w:cstheme="minorBidi"/>
      <w:sz w:val="18"/>
      <w:szCs w:val="20"/>
      <w:lang w:eastAsia="zh-CN"/>
      <w14:ligatures w14:val="none"/>
    </w:rPr>
  </w:style>
  <w:style w:type="paragraph" w:styleId="14">
    <w:name w:val="header"/>
    <w:basedOn w:val="1"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after="0" w:line="240" w:lineRule="auto"/>
      <w:jc w:val="both"/>
      <w:outlineLvl w:val="9"/>
    </w:pPr>
    <w:rPr>
      <w:rFonts w:ascii="Times New Roman" w:hAnsi="Times New Roman" w:eastAsia="SimSun" w:cstheme="minorBidi"/>
      <w:sz w:val="18"/>
      <w:szCs w:val="20"/>
      <w:lang w:eastAsia="zh-CN"/>
      <w14:ligatures w14:val="none"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WindowsApps\ZhuhaiKingsoftOfficeSoftw.WPSOffice2019_12.2.20796.0_x86__924xes6e8q1tw\12.2.0.20796\office6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Austere"/>
      <sectRole val="1"/>
    </customSectPr>
  </customSectProps>
  <customShpExts>
    <customShpInfo spid="_x0000_s1031"/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389</Words>
  <Characters>2223</Characters>
  <Lines>18</Lines>
  <Paragraphs>5</Paragraphs>
  <TotalTime>29</TotalTime>
  <ScaleCrop>false</ScaleCrop>
  <LinksUpToDate>false</LinksUpToDate>
  <CharactersWithSpaces>2607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2025-05-08T13:10:00Z</dcterms:created>
  <dc:creator>FA24-BCS-056(Moizza Batool Khan)</dc:creator>
  <cp:lastModifiedBy>MAHAD ENTERPRISES</cp:lastModifiedBy>
  <dcterms:modified xsi:type="dcterms:W3CDTF">2025-05-14T17:28:42Z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D3F98825171A4AA58BCE064E31646342_12</vt:lpwstr>
  </property>
</Properties>
</file>